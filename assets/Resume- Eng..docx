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08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68BDB519" w14:textId="77777777" w:rsidTr="00C83E5E">
        <w:tc>
          <w:tcPr>
            <w:tcW w:w="3023" w:type="dxa"/>
          </w:tcPr>
          <w:p w14:paraId="6C2E4D94" w14:textId="77777777" w:rsidR="00C420C8" w:rsidRPr="00734B44" w:rsidRDefault="00734B44" w:rsidP="00C83E5E">
            <w:pPr>
              <w:pStyle w:val="Heading1"/>
              <w:rPr>
                <w:lang w:val="es-MX"/>
              </w:rPr>
            </w:pPr>
            <w:r w:rsidRPr="00734B44">
              <w:rPr>
                <w:lang w:val="es-MX"/>
              </w:rPr>
              <w:t>Valeria Obregon Guillermo</w:t>
            </w:r>
          </w:p>
          <w:p w14:paraId="47631762" w14:textId="77777777" w:rsidR="00C420C8" w:rsidRPr="00734B44" w:rsidRDefault="00734B44" w:rsidP="00C83E5E">
            <w:pPr>
              <w:pStyle w:val="Graphic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AE1E23" wp14:editId="48C6CEC0">
                      <wp:simplePos x="0" y="0"/>
                      <wp:positionH relativeFrom="column">
                        <wp:posOffset>357083</wp:posOffset>
                      </wp:positionH>
                      <wp:positionV relativeFrom="paragraph">
                        <wp:posOffset>37465</wp:posOffset>
                      </wp:positionV>
                      <wp:extent cx="1790700" cy="55626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0700" cy="556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EEA7FC" w14:textId="77777777" w:rsidR="00734B44" w:rsidRPr="00734B44" w:rsidRDefault="00734B44" w:rsidP="00734B4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34B44">
                                    <w:rPr>
                                      <w:sz w:val="28"/>
                                      <w:szCs w:val="28"/>
                                    </w:rPr>
                                    <w:t>valeria.obreguillermo@yahoo.com</w:t>
                                  </w:r>
                                </w:p>
                                <w:p w14:paraId="75AF338E" w14:textId="77777777" w:rsidR="00734B44" w:rsidRPr="00734B44" w:rsidRDefault="00734B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AE1E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8.1pt;margin-top:2.95pt;width:141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" fillcolor="white [3201]" stroked="f" strokeweight=".5pt">
                      <v:textbox>
                        <w:txbxContent>
                          <w:p w14:paraId="03EEA7FC" w14:textId="77777777" w:rsidR="00734B44" w:rsidRPr="00734B44" w:rsidRDefault="00734B44" w:rsidP="00734B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4B44">
                              <w:rPr>
                                <w:sz w:val="28"/>
                                <w:szCs w:val="28"/>
                              </w:rPr>
                              <w:t>valeria.obreguillermo@yahoo.com</w:t>
                            </w:r>
                          </w:p>
                          <w:p w14:paraId="75AF338E" w14:textId="77777777" w:rsidR="00734B44" w:rsidRPr="00734B44" w:rsidRDefault="00734B44"/>
                        </w:txbxContent>
                      </v:textbox>
                    </v:shape>
                  </w:pict>
                </mc:Fallback>
              </mc:AlternateContent>
            </w:r>
            <w:r w:rsidRPr="00C420C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DF671C5" wp14:editId="42775A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52705</wp:posOffset>
                      </wp:positionV>
                      <wp:extent cx="328930" cy="328930"/>
                      <wp:effectExtent l="0" t="0" r="13970" b="1397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1251" y="20015"/>
                          <wp:lineTo x="3753" y="21266"/>
                          <wp:lineTo x="18764" y="21266"/>
                          <wp:lineTo x="21266" y="17514"/>
                          <wp:lineTo x="21266" y="3753"/>
                          <wp:lineTo x="17514" y="0"/>
                          <wp:lineTo x="3753" y="0"/>
                        </wp:wrapPolygon>
                      </wp:wrapTight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3A2CE8" id="Group 43" o:spid="_x0000_s1026" alt="Title: Email icon" style="position:absolute;margin-left:0;margin-top:4.15pt;width:25.9pt;height:25.9pt;z-index:-251658240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</w:p>
          <w:p w14:paraId="3F84E4BE" w14:textId="77777777" w:rsidR="00C420C8" w:rsidRPr="00734B44" w:rsidRDefault="00734B44" w:rsidP="00C83E5E">
            <w:pPr>
              <w:pStyle w:val="Graphic"/>
              <w:rPr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C94301" wp14:editId="7F1C853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287020</wp:posOffset>
                      </wp:positionV>
                      <wp:extent cx="1623060" cy="35052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306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4B7C00" w14:textId="77777777" w:rsidR="00734B44" w:rsidRPr="00734B44" w:rsidRDefault="00734B4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34B44">
                                    <w:rPr>
                                      <w:sz w:val="28"/>
                                      <w:szCs w:val="28"/>
                                    </w:rPr>
                                    <w:t>Cel: 844-392-3477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94301" id="Text Box 5" o:spid="_x0000_s1027" type="#_x0000_t202" style="position:absolute;left:0;text-align:left;margin-left:30pt;margin-top:22.6pt;width:127.8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" fillcolor="white [3201]" stroked="f" strokeweight=".5pt">
                      <v:textbox>
                        <w:txbxContent>
                          <w:p w14:paraId="554B7C00" w14:textId="77777777" w:rsidR="00734B44" w:rsidRPr="00734B44" w:rsidRDefault="00734B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4B44">
                              <w:rPr>
                                <w:sz w:val="28"/>
                                <w:szCs w:val="28"/>
                              </w:rPr>
                              <w:t>Cel: 844-392-3477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0C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42F283C" wp14:editId="20274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276207</wp:posOffset>
                      </wp:positionV>
                      <wp:extent cx="328930" cy="328930"/>
                      <wp:effectExtent l="0" t="0" r="13970" b="1397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1251" y="20015"/>
                          <wp:lineTo x="3753" y="21266"/>
                          <wp:lineTo x="18764" y="21266"/>
                          <wp:lineTo x="21266" y="17514"/>
                          <wp:lineTo x="21266" y="3753"/>
                          <wp:lineTo x="17514" y="0"/>
                          <wp:lineTo x="3753" y="0"/>
                        </wp:wrapPolygon>
                      </wp:wrapTight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627B20" id="Group 37" o:spid="_x0000_s1026" alt="Title: Telephone icon" style="position:absolute;margin-left:0;margin-top:21.75pt;width:25.9pt;height:25.9pt;z-index:-251657216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</w:p>
          <w:p w14:paraId="68481434" w14:textId="77777777" w:rsidR="00734B44" w:rsidRDefault="00734B44" w:rsidP="00C83E5E">
            <w:pPr>
              <w:pStyle w:val="Heading3"/>
              <w:jc w:val="both"/>
              <w:rPr>
                <w:lang w:val="es-MX"/>
              </w:rPr>
            </w:pPr>
          </w:p>
          <w:p w14:paraId="303BFE29" w14:textId="77777777" w:rsidR="00C420C8" w:rsidRPr="00C420C8" w:rsidRDefault="00734B44" w:rsidP="00C83E5E">
            <w:pPr>
              <w:pStyle w:val="Heading3"/>
              <w:jc w:val="both"/>
            </w:pPr>
            <w:r w:rsidRPr="00734B44">
              <w:rPr>
                <w:lang w:val="es-MX"/>
              </w:rPr>
              <w:t xml:space="preserve"> </w:t>
            </w:r>
          </w:p>
          <w:p w14:paraId="08923A9F" w14:textId="77777777" w:rsidR="00C420C8" w:rsidRDefault="00FD15B4" w:rsidP="00C83E5E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0935E1" wp14:editId="0564B2D0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176530</wp:posOffset>
                      </wp:positionV>
                      <wp:extent cx="1524000" cy="38100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C45BF2" w14:textId="77777777" w:rsidR="00FD15B4" w:rsidRDefault="00FD15B4">
                                  <w:r>
                                    <w:t>LinkedIn: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935E1" id="Text Box 7" o:spid="_x0000_s1028" type="#_x0000_t202" style="position:absolute;left:0;text-align:left;margin-left:40.2pt;margin-top:13.9pt;width:120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" fillcolor="white [3201]" strokeweight=".5pt">
                      <v:textbox>
                        <w:txbxContent>
                          <w:p w14:paraId="0DC45BF2" w14:textId="77777777" w:rsidR="00FD15B4" w:rsidRDefault="00FD15B4">
                            <w:r>
                              <w:t>LinkedIn: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4B44" w:rsidRPr="00C420C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032C8047" wp14:editId="5D41C5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176530</wp:posOffset>
                      </wp:positionV>
                      <wp:extent cx="328930" cy="328930"/>
                      <wp:effectExtent l="0" t="0" r="13970" b="1397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1251" y="20015"/>
                          <wp:lineTo x="3753" y="21266"/>
                          <wp:lineTo x="18764" y="21266"/>
                          <wp:lineTo x="21266" y="17514"/>
                          <wp:lineTo x="21266" y="3753"/>
                          <wp:lineTo x="17514" y="0"/>
                          <wp:lineTo x="3753" y="0"/>
                        </wp:wrapPolygon>
                      </wp:wrapTight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E643C8" id="Group 31" o:spid="_x0000_s1026" alt="Title: LinkedIn icon" style="position:absolute;margin-left:0;margin-top:13.9pt;width:25.9pt;height:25.9pt;z-index:-251656192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5q3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</w:p>
          <w:p w14:paraId="6CDFA36D" w14:textId="77777777" w:rsidR="00734B44" w:rsidRDefault="00734B44" w:rsidP="00C83E5E">
            <w:pPr>
              <w:pStyle w:val="Heading3"/>
            </w:pPr>
          </w:p>
          <w:p w14:paraId="5A8D793E" w14:textId="77777777" w:rsidR="00734B44" w:rsidRPr="00C420C8" w:rsidRDefault="00FD15B4" w:rsidP="00C83E5E">
            <w:pPr>
              <w:pStyle w:val="Heading3"/>
            </w:pPr>
            <w:r>
              <w:rPr>
                <w:rFonts w:asciiTheme="minorHAnsi" w:eastAsiaTheme="minorHAnsi" w:hAnsiTheme="minorHAnsi" w:cstheme="minorBidi"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F402285" wp14:editId="1A79281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497205</wp:posOffset>
                      </wp:positionV>
                      <wp:extent cx="1836420" cy="861060"/>
                      <wp:effectExtent l="0" t="0" r="0" b="0"/>
                      <wp:wrapTight wrapText="bothSides">
                        <wp:wrapPolygon edited="0">
                          <wp:start x="0" y="0"/>
                          <wp:lineTo x="0" y="21027"/>
                          <wp:lineTo x="21286" y="21027"/>
                          <wp:lineTo x="21286" y="0"/>
                          <wp:lineTo x="0" y="0"/>
                        </wp:wrapPolygon>
                      </wp:wrapTight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6420" cy="861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A7DEF9" w14:textId="0D87CFAC" w:rsidR="00FD15B4" w:rsidRPr="0034074C" w:rsidRDefault="00FD15B4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34074C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YouTube</w:t>
                                  </w:r>
                                  <w:r w:rsidR="00A35CB5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="00A35CB5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Channel</w:t>
                                  </w:r>
                                  <w:proofErr w:type="spellEnd"/>
                                  <w:r w:rsidRPr="0034074C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:</w:t>
                                  </w:r>
                                </w:p>
                                <w:p w14:paraId="2221E1E8" w14:textId="77777777" w:rsidR="00FD15B4" w:rsidRPr="0034074C" w:rsidRDefault="009D7FAA">
                                  <w:pPr>
                                    <w:rPr>
                                      <w:lang w:val="es-MX"/>
                                    </w:rPr>
                                  </w:pPr>
                                  <w:hyperlink r:id="rId7" w:history="1">
                                    <w:r w:rsidR="00FD15B4" w:rsidRPr="0034074C">
                                      <w:rPr>
                                        <w:rStyle w:val="Hyperlink"/>
                                        <w:lang w:val="es-MX"/>
                                      </w:rPr>
                                      <w:t>https://www.youtube.com/channel/UCTxRiKJl7RlU5L1fLWwMbmw</w:t>
                                    </w:r>
                                  </w:hyperlink>
                                </w:p>
                                <w:p w14:paraId="08E4470B" w14:textId="77777777" w:rsidR="00FD15B4" w:rsidRPr="0034074C" w:rsidRDefault="00FD15B4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02285" id="Text Box 6" o:spid="_x0000_s1029" type="#_x0000_t202" style="position:absolute;left:0;text-align:left;margin-left:5.4pt;margin-top:39.15pt;width:144.6pt;height:6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" fillcolor="white [3201]" stroked="f" strokeweight=".5pt">
                      <v:textbox>
                        <w:txbxContent>
                          <w:p w14:paraId="6BA7DEF9" w14:textId="0D87CFAC" w:rsidR="00FD15B4" w:rsidRPr="0034074C" w:rsidRDefault="00FD15B4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34074C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YouTube</w:t>
                            </w:r>
                            <w:r w:rsidR="00A35CB5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A35CB5">
                              <w:rPr>
                                <w:sz w:val="28"/>
                                <w:szCs w:val="28"/>
                                <w:lang w:val="es-MX"/>
                              </w:rPr>
                              <w:t>Channel</w:t>
                            </w:r>
                            <w:proofErr w:type="spellEnd"/>
                            <w:r w:rsidRPr="0034074C">
                              <w:rPr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  <w:p w14:paraId="2221E1E8" w14:textId="77777777" w:rsidR="00FD15B4" w:rsidRPr="0034074C" w:rsidRDefault="009D7FAA">
                            <w:pPr>
                              <w:rPr>
                                <w:lang w:val="es-MX"/>
                              </w:rPr>
                            </w:pPr>
                            <w:hyperlink r:id="rId8" w:history="1">
                              <w:r w:rsidR="00FD15B4" w:rsidRPr="0034074C">
                                <w:rPr>
                                  <w:rStyle w:val="Hyperlink"/>
                                  <w:lang w:val="es-MX"/>
                                </w:rPr>
                                <w:t>https://www.youtube.com/channel/UCTxRiKJl7RlU5L1fLWwMbmw</w:t>
                              </w:r>
                            </w:hyperlink>
                          </w:p>
                          <w:p w14:paraId="08E4470B" w14:textId="77777777" w:rsidR="00FD15B4" w:rsidRPr="0034074C" w:rsidRDefault="00FD15B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tbl>
            <w:tblPr>
              <w:tblpPr w:leftFromText="180" w:rightFromText="180" w:horzAnchor="margin" w:tblpY="-312"/>
              <w:tblOverlap w:val="never"/>
              <w:tblW w:w="4190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4190"/>
            </w:tblGrid>
            <w:tr w:rsidR="00C420C8" w:rsidRPr="005152F2" w14:paraId="101A3D1D" w14:textId="77777777" w:rsidTr="00A00579">
              <w:trPr>
                <w:trHeight w:val="3"/>
              </w:trPr>
              <w:tc>
                <w:tcPr>
                  <w:tcW w:w="4190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071280D" w14:textId="0739A39F" w:rsidR="00C420C8" w:rsidRPr="00441EB9" w:rsidRDefault="00C420C8" w:rsidP="00C83E5E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24DC8F0F" w14:textId="77777777" w:rsidTr="00A00579">
              <w:trPr>
                <w:trHeight w:val="10"/>
              </w:trPr>
              <w:tc>
                <w:tcPr>
                  <w:tcW w:w="4190" w:type="dxa"/>
                  <w:tcMar>
                    <w:top w:w="288" w:type="dxa"/>
                    <w:bottom w:w="288" w:type="dxa"/>
                  </w:tcMar>
                </w:tcPr>
                <w:p w14:paraId="59A73277" w14:textId="4946C488" w:rsidR="00C420C8" w:rsidRDefault="00863324" w:rsidP="00C83E5E">
                  <w:pPr>
                    <w:pStyle w:val="Heading3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 wp14:anchorId="35033FFD" wp14:editId="2E18646A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2217420" cy="1996440"/>
                            <wp:effectExtent l="0" t="0" r="0" b="3810"/>
                            <wp:wrapTight wrapText="bothSides">
                              <wp:wrapPolygon edited="0">
                                <wp:start x="0" y="0"/>
                                <wp:lineTo x="0" y="21435"/>
                                <wp:lineTo x="21340" y="21435"/>
                                <wp:lineTo x="21340" y="0"/>
                                <wp:lineTo x="0" y="0"/>
                              </wp:wrapPolygon>
                            </wp:wrapTight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17420" cy="1996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DD02085" w14:textId="43C658B4" w:rsidR="00077D0F" w:rsidRPr="00863324" w:rsidRDefault="00863324" w:rsidP="00EB1DB9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At 18, I consider myself a young woman with leadership and competitive, eager to continue learning and to continue exploring Forex, Block Chain, Cryptocurrencies, Trading, Investments in the Stock</w:t>
                                        </w: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Exchange, </w:t>
                                        </w: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p</w:t>
                                        </w: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rogramming, </w:t>
                                        </w:r>
                                        <w:proofErr w:type="spellStart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etc</w:t>
                                        </w:r>
                                        <w:proofErr w:type="spellEnd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,</w:t>
                                        </w: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among other areas that help me grow.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033FFD" id="Text Box 8" o:spid="_x0000_s1030" type="#_x0000_t202" style="position:absolute;left:0;text-align:left;margin-left:0;margin-top:5.9pt;width:174.6pt;height:157.2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" fillcolor="white [3201]" stroked="f" strokeweight=".5pt">
                            <v:textbox>
                              <w:txbxContent>
                                <w:p w14:paraId="0DD02085" w14:textId="43C658B4" w:rsidR="00077D0F" w:rsidRPr="00863324" w:rsidRDefault="00863324" w:rsidP="00EB1DB9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At 18, I consider myself a young woman with leadership and competitive, eager to continue learning and to continue exploring Forex, Block Chain, Cryptocurrencies, Trading, Investments in the Stock</w:t>
                                  </w: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Exchange, </w:t>
                                  </w: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rogramming, </w:t>
                                  </w:r>
                                  <w:proofErr w:type="spellStart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etc</w:t>
                                  </w:r>
                                  <w:proofErr w:type="spellEnd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among other areas that help me grow.</w:t>
                                  </w:r>
                                </w:p>
                              </w:txbxContent>
                            </v:textbox>
                            <w10:wrap type="tight" anchorx="margin"/>
                          </v:shape>
                        </w:pict>
                      </mc:Fallback>
                    </mc:AlternateContent>
                  </w:r>
                  <w:r w:rsidR="00B01CF8">
                    <w:rPr>
                      <w:rFonts w:asciiTheme="minorHAnsi" w:eastAsiaTheme="minorHAnsi" w:hAnsiTheme="minorHAnsi" w:cstheme="minorBidi"/>
                      <w:noProof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8BEE667" wp14:editId="1E99BF82">
                            <wp:simplePos x="0" y="0"/>
                            <wp:positionH relativeFrom="column">
                              <wp:posOffset>433351</wp:posOffset>
                            </wp:positionH>
                            <wp:positionV relativeFrom="paragraph">
                              <wp:posOffset>-134620</wp:posOffset>
                            </wp:positionV>
                            <wp:extent cx="1151466" cy="270933"/>
                            <wp:effectExtent l="0" t="0" r="0" b="0"/>
                            <wp:wrapNone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151466" cy="27093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6AB51E" w14:textId="3881A618" w:rsidR="002F3572" w:rsidRPr="00B01CF8" w:rsidRDefault="00C948A0">
                                        <w:pP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SUMMARY</w:t>
                                        </w:r>
                                        <w:r w:rsidR="002F3572" w:rsidRPr="00B01CF8"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BEE667" id="Text Box 10" o:spid="_x0000_s1031" type="#_x0000_t202" style="position:absolute;left:0;text-align:left;margin-left:34.1pt;margin-top:-10.6pt;width:90.6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" fillcolor="white [3201]" stroked="f" strokeweight=".5pt">
                            <v:textbox>
                              <w:txbxContent>
                                <w:p w14:paraId="2E6AB51E" w14:textId="3881A618" w:rsidR="002F3572" w:rsidRPr="00B01CF8" w:rsidRDefault="00C948A0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SUMMARY</w:t>
                                  </w:r>
                                  <w:r w:rsidR="002F3572" w:rsidRPr="00B01CF8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: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2F3572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0B5499A6" wp14:editId="47972A5B">
                            <wp:simplePos x="0" y="0"/>
                            <wp:positionH relativeFrom="column">
                              <wp:posOffset>856238</wp:posOffset>
                            </wp:positionH>
                            <wp:positionV relativeFrom="paragraph">
                              <wp:posOffset>147955</wp:posOffset>
                            </wp:positionV>
                            <wp:extent cx="221615" cy="0"/>
                            <wp:effectExtent l="0" t="0" r="0" b="0"/>
                            <wp:wrapTight wrapText="bothSides">
                              <wp:wrapPolygon edited="0">
                                <wp:start x="0" y="0"/>
                                <wp:lineTo x="0" y="21600"/>
                                <wp:lineTo x="21600" y="21600"/>
                                <wp:lineTo x="21600" y="0"/>
                              </wp:wrapPolygon>
                            </wp:wrapTight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221BCDE" id="Straight Connector 83" o:spid="_x0000_s1026" alt="Title: Line graphic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11.65pt" to="84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" strokecolor="#37b6ae [3204]" strokeweight="1pt">
                            <v:stroke joinstyle="miter"/>
                            <w10:wrap type="tight"/>
                          </v:line>
                        </w:pict>
                      </mc:Fallback>
                    </mc:AlternateContent>
                  </w:r>
                </w:p>
                <w:p w14:paraId="7E47D5A8" w14:textId="77777777" w:rsidR="00C420C8" w:rsidRDefault="00C420C8" w:rsidP="002425D9">
                  <w:pPr>
                    <w:jc w:val="both"/>
                  </w:pPr>
                </w:p>
              </w:tc>
            </w:tr>
            <w:tr w:rsidR="00C420C8" w:rsidRPr="00704FBB" w14:paraId="59C24ACA" w14:textId="77777777" w:rsidTr="00A00579">
              <w:trPr>
                <w:trHeight w:val="15"/>
              </w:trPr>
              <w:tc>
                <w:tcPr>
                  <w:tcW w:w="4190" w:type="dxa"/>
                  <w:tcMar>
                    <w:top w:w="288" w:type="dxa"/>
                    <w:bottom w:w="288" w:type="dxa"/>
                  </w:tcMar>
                </w:tcPr>
                <w:p w14:paraId="23D2D286" w14:textId="16A7F116" w:rsidR="005C2A63" w:rsidRPr="002D441E" w:rsidRDefault="005C2A63" w:rsidP="00A546A2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  <w:rPr>
                      <w:lang w:val="es-MX"/>
                    </w:rPr>
                  </w:pPr>
                  <w:r w:rsidRPr="002D441E">
                    <w:rPr>
                      <w:lang w:val="es-MX"/>
                    </w:rPr>
                    <w:lastRenderedPageBreak/>
                    <w:t>Lider</w:t>
                  </w:r>
                  <w:r w:rsidR="000570E6" w:rsidRPr="002D441E">
                    <w:rPr>
                      <w:lang w:val="es-MX"/>
                    </w:rPr>
                    <w:t>ship</w:t>
                  </w:r>
                </w:p>
                <w:p w14:paraId="034E9CE7" w14:textId="2CB50D8D" w:rsidR="002D441E" w:rsidRPr="002D441E" w:rsidRDefault="002D441E" w:rsidP="005D427B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 w:rsidRPr="002D441E">
                    <w:rPr>
                      <w:rFonts w:cs="Arial"/>
                      <w:color w:val="212121"/>
                    </w:rPr>
                    <w:t>Investments in the Stock</w:t>
                  </w:r>
                  <w:r w:rsidRPr="005D427B">
                    <w:rPr>
                      <w:rFonts w:cs="Arial"/>
                      <w:color w:val="212121"/>
                    </w:rPr>
                    <w:t xml:space="preserve"> </w:t>
                  </w:r>
                </w:p>
                <w:p w14:paraId="1586CB44" w14:textId="16775ED4" w:rsidR="002D441E" w:rsidRPr="002D441E" w:rsidRDefault="002D441E" w:rsidP="002D441E">
                  <w:pPr>
                    <w:ind w:left="360"/>
                    <w:jc w:val="left"/>
                  </w:pPr>
                  <w:r>
                    <w:rPr>
                      <w:rFonts w:cs="Arial"/>
                      <w:color w:val="212121"/>
                    </w:rPr>
                    <w:t xml:space="preserve">      </w:t>
                  </w:r>
                  <w:r w:rsidR="005D427B">
                    <w:rPr>
                      <w:rFonts w:cs="Arial"/>
                      <w:color w:val="212121"/>
                    </w:rPr>
                    <w:t>Market</w:t>
                  </w:r>
                  <w:r w:rsidRPr="002D441E">
                    <w:rPr>
                      <w:rFonts w:cs="Arial"/>
                      <w:color w:val="212121"/>
                    </w:rPr>
                    <w:t xml:space="preserve"> (s</w:t>
                  </w:r>
                  <w:r w:rsidR="005D427B">
                    <w:rPr>
                      <w:rFonts w:cs="Arial"/>
                      <w:color w:val="212121"/>
                    </w:rPr>
                    <w:t>tocks</w:t>
                  </w:r>
                  <w:r w:rsidRPr="002D441E">
                    <w:rPr>
                      <w:rFonts w:cs="Arial"/>
                      <w:color w:val="212121"/>
                    </w:rPr>
                    <w:t xml:space="preserve">). </w:t>
                  </w:r>
                </w:p>
                <w:p w14:paraId="3724D691" w14:textId="20EA1911" w:rsidR="002D441E" w:rsidRPr="002D441E" w:rsidRDefault="002D441E" w:rsidP="005C2A63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 w:rsidRPr="002D441E">
                    <w:rPr>
                      <w:rFonts w:cs="Arial"/>
                      <w:color w:val="212121"/>
                    </w:rPr>
                    <w:t>Forex investments.</w:t>
                  </w:r>
                </w:p>
                <w:p w14:paraId="3E5EFCF9" w14:textId="476778F2" w:rsidR="002D441E" w:rsidRPr="002D441E" w:rsidRDefault="002D441E" w:rsidP="005C2A63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 w:rsidRPr="002D441E">
                    <w:rPr>
                      <w:rFonts w:cs="Arial"/>
                      <w:color w:val="212121"/>
                    </w:rPr>
                    <w:t>Organized</w:t>
                  </w:r>
                </w:p>
                <w:p w14:paraId="08CA739F" w14:textId="6D3D201A" w:rsidR="009578AD" w:rsidRPr="002D441E" w:rsidRDefault="002D441E" w:rsidP="005C2A63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 w:rsidRPr="002D441E">
                    <w:rPr>
                      <w:rFonts w:cs="Arial"/>
                      <w:color w:val="212121"/>
                    </w:rPr>
                    <w:t>Self-motivating</w:t>
                  </w:r>
                </w:p>
              </w:tc>
            </w:tr>
          </w:tbl>
          <w:p w14:paraId="0DBC11C9" w14:textId="77777777" w:rsidR="00C420C8" w:rsidRPr="002D441E" w:rsidRDefault="00C420C8" w:rsidP="00C83E5E"/>
        </w:tc>
        <w:tc>
          <w:tcPr>
            <w:tcW w:w="6913" w:type="dxa"/>
          </w:tcPr>
          <w:tbl>
            <w:tblPr>
              <w:tblW w:w="728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286"/>
            </w:tblGrid>
            <w:tr w:rsidR="00C420C8" w:rsidRPr="00704FBB" w14:paraId="24A90177" w14:textId="77777777" w:rsidTr="002425D9">
              <w:trPr>
                <w:trHeight w:val="20"/>
              </w:trPr>
              <w:tc>
                <w:tcPr>
                  <w:tcW w:w="728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302FCCD" w14:textId="77777777" w:rsidR="00D14504" w:rsidRPr="002D441E" w:rsidRDefault="00D14504" w:rsidP="00795EBF">
                  <w:pPr>
                    <w:framePr w:hSpace="180" w:wrap="around" w:hAnchor="margin" w:y="-408"/>
                    <w:jc w:val="both"/>
                  </w:pPr>
                </w:p>
              </w:tc>
            </w:tr>
            <w:tr w:rsidR="00C420C8" w14:paraId="4FC940C9" w14:textId="77777777" w:rsidTr="00FC0774">
              <w:trPr>
                <w:trHeight w:val="3427"/>
              </w:trPr>
              <w:tc>
                <w:tcPr>
                  <w:tcW w:w="728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2AA0688" w14:textId="6644E2AB" w:rsidR="00057406" w:rsidRPr="00F30255" w:rsidRDefault="00B64F24" w:rsidP="00795EBF">
                  <w:pPr>
                    <w:pStyle w:val="Heading2"/>
                    <w:framePr w:hSpace="180" w:wrap="around" w:hAnchor="margin" w:y="-408"/>
                    <w:rPr>
                      <w:sz w:val="40"/>
                      <w:szCs w:val="40"/>
                    </w:rPr>
                  </w:pPr>
                  <w:r w:rsidRPr="00F30255"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1" locked="0" layoutInCell="1" allowOverlap="1" wp14:anchorId="0D40AF9E" wp14:editId="4BD8BC78">
                            <wp:simplePos x="0" y="0"/>
                            <wp:positionH relativeFrom="column">
                              <wp:posOffset>-457200</wp:posOffset>
                            </wp:positionH>
                            <wp:positionV relativeFrom="paragraph">
                              <wp:posOffset>581660</wp:posOffset>
                            </wp:positionV>
                            <wp:extent cx="4701540" cy="1569720"/>
                            <wp:effectExtent l="0" t="0" r="3810" b="0"/>
                            <wp:wrapTight wrapText="bothSides">
                              <wp:wrapPolygon edited="0">
                                <wp:start x="0" y="0"/>
                                <wp:lineTo x="0" y="21233"/>
                                <wp:lineTo x="21530" y="21233"/>
                                <wp:lineTo x="21530" y="0"/>
                                <wp:lineTo x="0" y="0"/>
                              </wp:wrapPolygon>
                            </wp:wrapTight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701540" cy="1569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8AF4E1" w14:textId="7A9868B5" w:rsidR="00E72A22" w:rsidRPr="00795EBF" w:rsidRDefault="00B64F24" w:rsidP="00E72A22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     </w:t>
                                        </w:r>
                                        <w:r w:rsidR="00795EBF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High School</w:t>
                                        </w:r>
                                        <w:r w:rsidR="00E72A22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- Prepa en Línea Sep (A</w:t>
                                        </w:r>
                                        <w:r w:rsidR="00795EBF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ugust</w:t>
                                        </w:r>
                                        <w:r w:rsidR="00E72A22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,2016- </w:t>
                                        </w:r>
                                        <w:r w:rsidR="00795EBF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January</w:t>
                                        </w:r>
                                        <w:r w:rsidR="00E72A22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,2019)</w:t>
                                        </w:r>
                                      </w:p>
                                      <w:p w14:paraId="7EE1308E" w14:textId="26392731" w:rsidR="00E72A22" w:rsidRPr="00795EBF" w:rsidRDefault="00795EBF" w:rsidP="00E72A22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High School</w:t>
                                        </w:r>
                                        <w:r w:rsidR="00E72A22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- Lathrop High School California (A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ugust</w:t>
                                        </w:r>
                                        <w:r w:rsidR="00E72A22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,2016- D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ecember</w:t>
                                        </w:r>
                                        <w:r w:rsidR="00E72A22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,2017)</w:t>
                                        </w:r>
                                      </w:p>
                                      <w:p w14:paraId="2010A91B" w14:textId="4694535F" w:rsidR="00E72A22" w:rsidRPr="00795EBF" w:rsidRDefault="00795EBF" w:rsidP="00E72A22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Middle School</w:t>
                                        </w:r>
                                        <w:r w:rsidR="00E72A22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- Instituto Bilingüe San Lorenzo (2015-2016)</w:t>
                                        </w:r>
                                      </w:p>
                                      <w:p w14:paraId="3A342B7A" w14:textId="757C8FE4" w:rsidR="00E72A22" w:rsidRPr="00E72A22" w:rsidRDefault="00795EBF" w:rsidP="00E72A22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Middle School</w:t>
                                        </w:r>
                                        <w:r w:rsidR="00E72A22" w:rsidRPr="00EC525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- Collin River Side Middle School (2013-2014</w:t>
                                        </w:r>
                                      </w:p>
                                      <w:p w14:paraId="7E74C9C6" w14:textId="4D239132" w:rsidR="00E44689" w:rsidRPr="00795EBF" w:rsidRDefault="00B64F24" w:rsidP="00B64F24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72A22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E72A22" w:rsidRPr="00E72A22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      </w:t>
                                        </w:r>
                                        <w:r w:rsidR="00795EBF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Elementary School</w:t>
                                        </w:r>
                                        <w:r w:rsidR="00E44689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>- Instituto Bilingüe San Lorenzo</w:t>
                                        </w:r>
                                        <w:r w:rsidR="00407760" w:rsidRPr="00795EBF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(2006-2012)</w:t>
                                        </w:r>
                                      </w:p>
                                      <w:p w14:paraId="616DA4B1" w14:textId="77777777" w:rsidR="00C877B8" w:rsidRPr="00795EBF" w:rsidRDefault="00C877B8" w:rsidP="00C877B8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6540C91" w14:textId="77777777" w:rsidR="00C877B8" w:rsidRPr="00795EBF" w:rsidRDefault="00C877B8" w:rsidP="00B64F24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172F098" w14:textId="77777777" w:rsidR="00EC525F" w:rsidRPr="00795EBF" w:rsidRDefault="00EC525F" w:rsidP="00EC525F">
                                        <w:pPr>
                                          <w:jc w:val="both"/>
                                        </w:pPr>
                                      </w:p>
                                      <w:p w14:paraId="5184A97F" w14:textId="77777777" w:rsidR="004948EA" w:rsidRPr="00795EBF" w:rsidRDefault="004948E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40AF9E" id="Text Box 11" o:spid="_x0000_s1032" type="#_x0000_t202" style="position:absolute;left:0;text-align:left;margin-left:-36pt;margin-top:45.8pt;width:370.2pt;height:123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" fillcolor="white [3201]" stroked="f" strokeweight=".5pt">
                            <v:textbox>
                              <w:txbxContent>
                                <w:p w14:paraId="458AF4E1" w14:textId="7A9868B5" w:rsidR="00E72A22" w:rsidRPr="00795EBF" w:rsidRDefault="00B64F24" w:rsidP="00E72A2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95EBF">
                                    <w:rPr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="00795EBF" w:rsidRPr="00795EBF">
                                    <w:rPr>
                                      <w:sz w:val="24"/>
                                      <w:szCs w:val="24"/>
                                    </w:rPr>
                                    <w:t>High School</w:t>
                                  </w:r>
                                  <w:r w:rsidR="00E72A22" w:rsidRPr="00795EBF">
                                    <w:rPr>
                                      <w:sz w:val="24"/>
                                      <w:szCs w:val="24"/>
                                    </w:rPr>
                                    <w:t>- Prepa en Línea Sep (A</w:t>
                                  </w:r>
                                  <w:r w:rsidR="00795EBF" w:rsidRPr="00795EBF">
                                    <w:rPr>
                                      <w:sz w:val="24"/>
                                      <w:szCs w:val="24"/>
                                    </w:rPr>
                                    <w:t>ugust</w:t>
                                  </w:r>
                                  <w:r w:rsidR="00E72A22" w:rsidRPr="00795EBF">
                                    <w:rPr>
                                      <w:sz w:val="24"/>
                                      <w:szCs w:val="24"/>
                                    </w:rPr>
                                    <w:t xml:space="preserve">,2016- </w:t>
                                  </w:r>
                                  <w:r w:rsidR="00795EBF" w:rsidRPr="00795EBF">
                                    <w:rPr>
                                      <w:sz w:val="24"/>
                                      <w:szCs w:val="24"/>
                                    </w:rPr>
                                    <w:t>January</w:t>
                                  </w:r>
                                  <w:r w:rsidR="00E72A22" w:rsidRPr="00795EBF">
                                    <w:rPr>
                                      <w:sz w:val="24"/>
                                      <w:szCs w:val="24"/>
                                    </w:rPr>
                                    <w:t>,2019)</w:t>
                                  </w:r>
                                </w:p>
                                <w:p w14:paraId="7EE1308E" w14:textId="26392731" w:rsidR="00E72A22" w:rsidRPr="00795EBF" w:rsidRDefault="00795EBF" w:rsidP="00E72A2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High School</w:t>
                                  </w:r>
                                  <w:r w:rsidR="00E72A22" w:rsidRPr="00795EBF">
                                    <w:rPr>
                                      <w:sz w:val="24"/>
                                      <w:szCs w:val="24"/>
                                    </w:rPr>
                                    <w:t>- Lathrop High School California (A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ugust</w:t>
                                  </w:r>
                                  <w:r w:rsidR="00E72A22" w:rsidRPr="00795EBF">
                                    <w:rPr>
                                      <w:sz w:val="24"/>
                                      <w:szCs w:val="24"/>
                                    </w:rPr>
                                    <w:t>,2016- 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ecember</w:t>
                                  </w:r>
                                  <w:r w:rsidR="00E72A22" w:rsidRPr="00795EBF">
                                    <w:rPr>
                                      <w:sz w:val="24"/>
                                      <w:szCs w:val="24"/>
                                    </w:rPr>
                                    <w:t>,2017)</w:t>
                                  </w:r>
                                </w:p>
                                <w:p w14:paraId="2010A91B" w14:textId="4694535F" w:rsidR="00E72A22" w:rsidRPr="00795EBF" w:rsidRDefault="00795EBF" w:rsidP="00E72A2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95EBF">
                                    <w:rPr>
                                      <w:sz w:val="24"/>
                                      <w:szCs w:val="24"/>
                                    </w:rPr>
                                    <w:t>Middle School</w:t>
                                  </w:r>
                                  <w:r w:rsidR="00E72A22" w:rsidRPr="00795EBF">
                                    <w:rPr>
                                      <w:sz w:val="24"/>
                                      <w:szCs w:val="24"/>
                                    </w:rPr>
                                    <w:t>- Instituto Bilingüe San Lorenzo (2015-2016)</w:t>
                                  </w:r>
                                </w:p>
                                <w:p w14:paraId="3A342B7A" w14:textId="757C8FE4" w:rsidR="00E72A22" w:rsidRPr="00E72A22" w:rsidRDefault="00795EBF" w:rsidP="00E72A2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Middle School</w:t>
                                  </w:r>
                                  <w:r w:rsidR="00E72A22" w:rsidRPr="00EC525F">
                                    <w:rPr>
                                      <w:sz w:val="24"/>
                                      <w:szCs w:val="24"/>
                                    </w:rPr>
                                    <w:t>- Collin River Side Middle School (2013-2014</w:t>
                                  </w:r>
                                </w:p>
                                <w:p w14:paraId="7E74C9C6" w14:textId="4D239132" w:rsidR="00E44689" w:rsidRPr="00795EBF" w:rsidRDefault="00B64F24" w:rsidP="00B64F24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2A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72A22" w:rsidRPr="00E72A22">
                                    <w:rPr>
                                      <w:sz w:val="24"/>
                                      <w:szCs w:val="24"/>
                                    </w:rPr>
                                    <w:t xml:space="preserve">       </w:t>
                                  </w:r>
                                  <w:r w:rsidR="00795EBF" w:rsidRPr="00795EBF">
                                    <w:rPr>
                                      <w:sz w:val="24"/>
                                      <w:szCs w:val="24"/>
                                    </w:rPr>
                                    <w:t>Elementary School</w:t>
                                  </w:r>
                                  <w:r w:rsidR="00E44689" w:rsidRPr="00795EBF">
                                    <w:rPr>
                                      <w:sz w:val="24"/>
                                      <w:szCs w:val="24"/>
                                    </w:rPr>
                                    <w:t>- Instituto Bilingüe San Lorenzo</w:t>
                                  </w:r>
                                  <w:r w:rsidR="00407760" w:rsidRPr="00795EBF">
                                    <w:rPr>
                                      <w:sz w:val="24"/>
                                      <w:szCs w:val="24"/>
                                    </w:rPr>
                                    <w:t xml:space="preserve"> (2006-2012)</w:t>
                                  </w:r>
                                </w:p>
                                <w:p w14:paraId="616DA4B1" w14:textId="77777777" w:rsidR="00C877B8" w:rsidRPr="00795EBF" w:rsidRDefault="00C877B8" w:rsidP="00C877B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6540C91" w14:textId="77777777" w:rsidR="00C877B8" w:rsidRPr="00795EBF" w:rsidRDefault="00C877B8" w:rsidP="00B64F24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172F098" w14:textId="77777777" w:rsidR="00EC525F" w:rsidRPr="00795EBF" w:rsidRDefault="00EC525F" w:rsidP="00EC525F">
                                  <w:pPr>
                                    <w:jc w:val="both"/>
                                  </w:pPr>
                                </w:p>
                                <w:p w14:paraId="5184A97F" w14:textId="77777777" w:rsidR="004948EA" w:rsidRPr="00795EBF" w:rsidRDefault="004948EA"/>
                              </w:txbxContent>
                            </v:textbox>
                            <w10:wrap type="tight"/>
                          </v:shape>
                        </w:pict>
                      </mc:Fallback>
                    </mc:AlternateContent>
                  </w:r>
                  <w:r w:rsidR="00057406" w:rsidRPr="00F30255">
                    <w:rPr>
                      <w:sz w:val="40"/>
                      <w:szCs w:val="40"/>
                    </w:rPr>
                    <w:t>Educa</w:t>
                  </w:r>
                  <w:r w:rsidR="00A35CB5">
                    <w:rPr>
                      <w:sz w:val="40"/>
                      <w:szCs w:val="40"/>
                    </w:rPr>
                    <w:t>tion</w:t>
                  </w:r>
                </w:p>
              </w:tc>
            </w:tr>
            <w:tr w:rsidR="00C420C8" w14:paraId="00BBCCA3" w14:textId="77777777" w:rsidTr="00FC0774">
              <w:trPr>
                <w:trHeight w:val="6991"/>
              </w:trPr>
              <w:tc>
                <w:tcPr>
                  <w:tcW w:w="7286" w:type="dxa"/>
                  <w:tcMar>
                    <w:left w:w="720" w:type="dxa"/>
                    <w:right w:w="0" w:type="dxa"/>
                  </w:tcMar>
                </w:tcPr>
                <w:p w14:paraId="76C72D65" w14:textId="49282DEE" w:rsidR="00C420C8" w:rsidRPr="00F30255" w:rsidRDefault="00FC0774" w:rsidP="00795EBF">
                  <w:pPr>
                    <w:pStyle w:val="Heading2"/>
                    <w:framePr w:hSpace="180" w:wrap="around" w:hAnchor="margin" w:y="-408"/>
                    <w:rPr>
                      <w:sz w:val="28"/>
                      <w:szCs w:val="28"/>
                    </w:rPr>
                  </w:pPr>
                  <w:r w:rsidRPr="00F30255">
                    <w:rPr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1617DBC4" wp14:editId="2C56BCBB">
                            <wp:simplePos x="0" y="0"/>
                            <wp:positionH relativeFrom="column">
                              <wp:posOffset>-262679</wp:posOffset>
                            </wp:positionH>
                            <wp:positionV relativeFrom="paragraph">
                              <wp:posOffset>662516</wp:posOffset>
                            </wp:positionV>
                            <wp:extent cx="4594860" cy="3183467"/>
                            <wp:effectExtent l="0" t="0" r="0" b="0"/>
                            <wp:wrapNone/>
                            <wp:docPr id="14" name="Text Box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94860" cy="31834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6B5E62" w14:textId="42B731C1" w:rsidR="00D14504" w:rsidRPr="00102308" w:rsidRDefault="00102308" w:rsidP="00D14504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>Winner of</w:t>
                                        </w:r>
                                        <w:r w:rsidR="00D14504"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the </w:t>
                                        </w:r>
                                        <w:r w:rsidR="00D14504"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proofErr w:type="gramStart"/>
                                        <w:r w:rsidR="00D14504" w:rsidRPr="00102308">
                                          <w:rPr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 xml:space="preserve">o  </w:t>
                                        </w:r>
                                        <w:r w:rsidR="00D14504"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>Reto</w:t>
                                        </w:r>
                                        <w:proofErr w:type="gramEnd"/>
                                        <w:r w:rsidR="00D14504"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Bursátil Actinver, 4</w:t>
                                        </w:r>
                                        <w:r w:rsidRPr="00102308">
                                          <w:rPr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 xml:space="preserve">th </w:t>
                                        </w:r>
                                        <w:r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>place winner</w:t>
                                        </w:r>
                                        <w:r w:rsidR="00D14504"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</w:p>
                                      <w:p w14:paraId="67109DD5" w14:textId="60E8F810" w:rsidR="00704FBB" w:rsidRPr="00102308" w:rsidRDefault="00704FBB" w:rsidP="00704FBB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>LandMark (A</w:t>
                                        </w:r>
                                        <w:r w:rsidR="00102308"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>ugu</w:t>
                                        </w:r>
                                        <w:r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st,2018, Chicago, 36hrs.) </w:t>
                                        </w:r>
                                      </w:p>
                                      <w:p w14:paraId="0383D21E" w14:textId="65FCA2AA" w:rsidR="00704FBB" w:rsidRPr="00102308" w:rsidRDefault="00102308" w:rsidP="00704FBB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Neuro-linguistic Programming 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course</w:t>
                                        </w:r>
                                        <w:r w:rsidR="00704FBB"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(J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une</w:t>
                                        </w:r>
                                        <w:r w:rsidR="00704FBB" w:rsidRPr="00102308">
                                          <w:rPr>
                                            <w:sz w:val="24"/>
                                            <w:szCs w:val="24"/>
                                          </w:rPr>
                                          <w:t>,2018, Stock Trading Academy, 20hrs.)</w:t>
                                        </w:r>
                                      </w:p>
                                      <w:p w14:paraId="68DEA7C4" w14:textId="77777777" w:rsidR="00863324" w:rsidRDefault="00102308" w:rsidP="00102308">
                                        <w:pPr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Course on Forex (</w:t>
                                        </w:r>
                                        <w:proofErr w:type="gramStart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June,</w:t>
                                        </w:r>
                                        <w:proofErr w:type="gramEnd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2018, Stock Trading Academy, 25hrs.)</w:t>
                                        </w:r>
                                      </w:p>
                                      <w:p w14:paraId="12E27E89" w14:textId="77777777" w:rsidR="00863324" w:rsidRDefault="00102308" w:rsidP="00102308">
                                        <w:pPr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Master Class (</w:t>
                                        </w:r>
                                        <w:proofErr w:type="gramStart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May,</w:t>
                                        </w:r>
                                        <w:proofErr w:type="gramEnd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2018, Online course) </w:t>
                                        </w:r>
                                      </w:p>
                                      <w:p w14:paraId="74A29E94" w14:textId="77777777" w:rsidR="00863324" w:rsidRDefault="00102308" w:rsidP="00102308">
                                        <w:pPr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Course on the Stock Exchange (</w:t>
                                        </w:r>
                                        <w:proofErr w:type="gramStart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May,</w:t>
                                        </w:r>
                                        <w:proofErr w:type="gramEnd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2018, Universidad Iberoamericana, 40hrs.) </w:t>
                                        </w:r>
                                      </w:p>
                                      <w:p w14:paraId="31A85D8A" w14:textId="77777777" w:rsidR="00863324" w:rsidRDefault="00102308" w:rsidP="00102308">
                                        <w:pPr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Course on Bitcoin (</w:t>
                                        </w:r>
                                        <w:proofErr w:type="gramStart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April,</w:t>
                                        </w:r>
                                        <w:proofErr w:type="gramEnd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2018, Tecnológico de Monterrey, 5hrs.) Conference with Jordan Belfort, Wolf of Wall Street (April, 2018, Monterrey, 10hrs.) </w:t>
                                        </w:r>
                                      </w:p>
                                      <w:p w14:paraId="18CF0579" w14:textId="77777777" w:rsidR="00863324" w:rsidRDefault="00102308" w:rsidP="00102308">
                                        <w:pPr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Course of Oral Expression (</w:t>
                                        </w:r>
                                        <w:proofErr w:type="gramStart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March,</w:t>
                                        </w:r>
                                        <w:proofErr w:type="gramEnd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2018, Universidad Iberoamericana, 15hrs.) </w:t>
                                        </w:r>
                                      </w:p>
                                      <w:p w14:paraId="1220FE35" w14:textId="2319333A" w:rsidR="00D14504" w:rsidRPr="00863324" w:rsidRDefault="00102308" w:rsidP="00102308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Sales Course in Social Networks (</w:t>
                                        </w:r>
                                        <w:proofErr w:type="gramStart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>March,</w:t>
                                        </w:r>
                                        <w:proofErr w:type="gramEnd"/>
                                        <w:r w:rsidRPr="00863324">
                                          <w:rPr>
                                            <w:rFonts w:cs="Arial"/>
                                            <w:color w:val="212121"/>
                                            <w:sz w:val="24"/>
                                            <w:szCs w:val="24"/>
                                          </w:rPr>
                                          <w:t xml:space="preserve"> 2018, Live Growth, 10hrs.)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17DBC4" id="Text Box 14" o:spid="_x0000_s1033" type="#_x0000_t202" style="position:absolute;left:0;text-align:left;margin-left:-20.7pt;margin-top:52.15pt;width:361.8pt;height:25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" fillcolor="white [3201]" stroked="f" strokeweight=".5pt">
                            <v:textbox>
                              <w:txbxContent>
                                <w:p w14:paraId="396B5E62" w14:textId="42B731C1" w:rsidR="00D14504" w:rsidRPr="00102308" w:rsidRDefault="00102308" w:rsidP="00D1450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02308">
                                    <w:rPr>
                                      <w:sz w:val="24"/>
                                      <w:szCs w:val="24"/>
                                    </w:rPr>
                                    <w:t>Winner of</w:t>
                                  </w:r>
                                  <w:r w:rsidR="00D14504" w:rsidRPr="00102308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02308">
                                    <w:rPr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="00D14504" w:rsidRPr="00102308"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proofErr w:type="gramStart"/>
                                  <w:r w:rsidR="00D14504" w:rsidRPr="00102308"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 xml:space="preserve">o  </w:t>
                                  </w:r>
                                  <w:r w:rsidR="00D14504" w:rsidRPr="00102308">
                                    <w:rPr>
                                      <w:sz w:val="24"/>
                                      <w:szCs w:val="24"/>
                                    </w:rPr>
                                    <w:t>Reto</w:t>
                                  </w:r>
                                  <w:proofErr w:type="gramEnd"/>
                                  <w:r w:rsidR="00D14504" w:rsidRPr="00102308">
                                    <w:rPr>
                                      <w:sz w:val="24"/>
                                      <w:szCs w:val="24"/>
                                    </w:rPr>
                                    <w:t xml:space="preserve"> Bursátil Actinver, 4</w:t>
                                  </w:r>
                                  <w:r w:rsidRPr="00102308"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 xml:space="preserve">th </w:t>
                                  </w:r>
                                  <w:r w:rsidRPr="00102308">
                                    <w:rPr>
                                      <w:sz w:val="24"/>
                                      <w:szCs w:val="24"/>
                                    </w:rPr>
                                    <w:t>place winner</w:t>
                                  </w:r>
                                  <w:r w:rsidR="00D14504" w:rsidRPr="00102308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67109DD5" w14:textId="60E8F810" w:rsidR="00704FBB" w:rsidRPr="00102308" w:rsidRDefault="00704FBB" w:rsidP="00704FB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02308">
                                    <w:rPr>
                                      <w:sz w:val="24"/>
                                      <w:szCs w:val="24"/>
                                    </w:rPr>
                                    <w:t>LandMark (A</w:t>
                                  </w:r>
                                  <w:r w:rsidR="00102308" w:rsidRPr="00102308">
                                    <w:rPr>
                                      <w:sz w:val="24"/>
                                      <w:szCs w:val="24"/>
                                    </w:rPr>
                                    <w:t>ugu</w:t>
                                  </w:r>
                                  <w:r w:rsidRPr="00102308">
                                    <w:rPr>
                                      <w:sz w:val="24"/>
                                      <w:szCs w:val="24"/>
                                    </w:rPr>
                                    <w:t xml:space="preserve">st,2018, Chicago, 36hrs.) </w:t>
                                  </w:r>
                                </w:p>
                                <w:p w14:paraId="0383D21E" w14:textId="65FCA2AA" w:rsidR="00704FBB" w:rsidRPr="00102308" w:rsidRDefault="00102308" w:rsidP="00704FB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02308">
                                    <w:rPr>
                                      <w:sz w:val="24"/>
                                      <w:szCs w:val="24"/>
                                    </w:rPr>
                                    <w:t xml:space="preserve">Neuro-linguistic Programming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course</w:t>
                                  </w:r>
                                  <w:r w:rsidR="00704FBB" w:rsidRPr="00102308">
                                    <w:rPr>
                                      <w:sz w:val="24"/>
                                      <w:szCs w:val="24"/>
                                    </w:rPr>
                                    <w:t xml:space="preserve"> (J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une</w:t>
                                  </w:r>
                                  <w:r w:rsidR="00704FBB" w:rsidRPr="00102308">
                                    <w:rPr>
                                      <w:sz w:val="24"/>
                                      <w:szCs w:val="24"/>
                                    </w:rPr>
                                    <w:t>,2018, Stock Trading Academy, 20hrs.)</w:t>
                                  </w:r>
                                </w:p>
                                <w:p w14:paraId="68DEA7C4" w14:textId="77777777" w:rsidR="00863324" w:rsidRDefault="00102308" w:rsidP="00102308">
                                  <w:pPr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</w:pP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Course on Forex (</w:t>
                                  </w:r>
                                  <w:proofErr w:type="gramStart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June,</w:t>
                                  </w:r>
                                  <w:proofErr w:type="gramEnd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2018, Stock Trading Academy, 25hrs.)</w:t>
                                  </w:r>
                                </w:p>
                                <w:p w14:paraId="12E27E89" w14:textId="77777777" w:rsidR="00863324" w:rsidRDefault="00102308" w:rsidP="00102308">
                                  <w:pPr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</w:pP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Master Class (</w:t>
                                  </w:r>
                                  <w:proofErr w:type="gramStart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May,</w:t>
                                  </w:r>
                                  <w:proofErr w:type="gramEnd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2018, Online course) </w:t>
                                  </w:r>
                                </w:p>
                                <w:p w14:paraId="74A29E94" w14:textId="77777777" w:rsidR="00863324" w:rsidRDefault="00102308" w:rsidP="00102308">
                                  <w:pPr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</w:pP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Course on the Stock Exchange (</w:t>
                                  </w:r>
                                  <w:proofErr w:type="gramStart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May,</w:t>
                                  </w:r>
                                  <w:proofErr w:type="gramEnd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2018, Universidad Iberoamericana, 40hrs.) </w:t>
                                  </w:r>
                                </w:p>
                                <w:p w14:paraId="31A85D8A" w14:textId="77777777" w:rsidR="00863324" w:rsidRDefault="00102308" w:rsidP="00102308">
                                  <w:pPr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</w:pP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Course on Bitcoin (</w:t>
                                  </w:r>
                                  <w:proofErr w:type="gramStart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April,</w:t>
                                  </w:r>
                                  <w:proofErr w:type="gramEnd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2018, Tecnológico de Monterrey, 5hrs.) Conference with Jordan Belfort, Wolf of Wall Street (April, 2018, Monterrey, 10hrs.) </w:t>
                                  </w:r>
                                </w:p>
                                <w:p w14:paraId="18CF0579" w14:textId="77777777" w:rsidR="00863324" w:rsidRDefault="00102308" w:rsidP="00102308">
                                  <w:pPr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</w:pP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Course of Oral Expression (</w:t>
                                  </w:r>
                                  <w:proofErr w:type="gramStart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March,</w:t>
                                  </w:r>
                                  <w:proofErr w:type="gramEnd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2018, Universidad Iberoamericana, 15hrs.) </w:t>
                                  </w:r>
                                </w:p>
                                <w:p w14:paraId="1220FE35" w14:textId="2319333A" w:rsidR="00D14504" w:rsidRPr="00863324" w:rsidRDefault="00102308" w:rsidP="0010230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Sales Course in Social Networks (</w:t>
                                  </w:r>
                                  <w:proofErr w:type="gramStart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>March,</w:t>
                                  </w:r>
                                  <w:proofErr w:type="gramEnd"/>
                                  <w:r w:rsidRPr="00863324">
                                    <w:rPr>
                                      <w:rFonts w:cs="Arial"/>
                                      <w:color w:val="212121"/>
                                      <w:sz w:val="24"/>
                                      <w:szCs w:val="24"/>
                                    </w:rPr>
                                    <w:t xml:space="preserve"> 2018, Live Growth, 10hrs.)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1B5E77" w:rsidRPr="00F30255">
                    <w:rPr>
                      <w:sz w:val="28"/>
                      <w:szCs w:val="28"/>
                    </w:rPr>
                    <w:t>Experie</w:t>
                  </w:r>
                  <w:r w:rsidR="00C948A0">
                    <w:rPr>
                      <w:sz w:val="28"/>
                      <w:szCs w:val="28"/>
                    </w:rPr>
                    <w:t>NCE</w:t>
                  </w:r>
                  <w:r w:rsidR="001A62E6" w:rsidRPr="00F30255">
                    <w:rPr>
                      <w:sz w:val="28"/>
                      <w:szCs w:val="28"/>
                    </w:rPr>
                    <w:t xml:space="preserve"> / </w:t>
                  </w:r>
                  <w:r w:rsidR="00C948A0">
                    <w:rPr>
                      <w:sz w:val="28"/>
                      <w:szCs w:val="28"/>
                    </w:rPr>
                    <w:t>Training</w:t>
                  </w:r>
                </w:p>
                <w:p w14:paraId="52256C62" w14:textId="77777777" w:rsidR="00C420C8" w:rsidRDefault="00C420C8" w:rsidP="00795EBF">
                  <w:pPr>
                    <w:framePr w:hSpace="180" w:wrap="around" w:hAnchor="margin" w:y="-408"/>
                  </w:pPr>
                </w:p>
              </w:tc>
            </w:tr>
          </w:tbl>
          <w:p w14:paraId="3FA6454F" w14:textId="77777777" w:rsidR="00C420C8" w:rsidRPr="005152F2" w:rsidRDefault="00C420C8" w:rsidP="00EF4C84">
            <w:pPr>
              <w:pStyle w:val="Heading2"/>
            </w:pPr>
          </w:p>
        </w:tc>
      </w:tr>
    </w:tbl>
    <w:p w14:paraId="50D97DBC" w14:textId="77777777" w:rsidR="00F30255" w:rsidRDefault="00F30255" w:rsidP="00F30255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6931333" wp14:editId="23544706">
                <wp:simplePos x="0" y="0"/>
                <wp:positionH relativeFrom="margin">
                  <wp:posOffset>3129068</wp:posOffset>
                </wp:positionH>
                <wp:positionV relativeFrom="paragraph">
                  <wp:posOffset>181398</wp:posOffset>
                </wp:positionV>
                <wp:extent cx="3742055" cy="1127760"/>
                <wp:effectExtent l="0" t="0" r="0" b="0"/>
                <wp:wrapTight wrapText="bothSides">
                  <wp:wrapPolygon edited="0">
                    <wp:start x="0" y="0"/>
                    <wp:lineTo x="0" y="21162"/>
                    <wp:lineTo x="21442" y="21162"/>
                    <wp:lineTo x="21442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A13DC" w14:textId="77777777" w:rsidR="00CF767C" w:rsidRDefault="00CF767C">
                            <w:pPr>
                              <w:rPr>
                                <w:rFonts w:cs="Arial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CF767C">
                              <w:rPr>
                                <w:rFonts w:cs="Arial"/>
                                <w:color w:val="212121"/>
                                <w:sz w:val="24"/>
                                <w:szCs w:val="24"/>
                              </w:rPr>
                              <w:t xml:space="preserve">Volunteering at the Museum of the Birds of Mexico (2008-2013) </w:t>
                            </w:r>
                          </w:p>
                          <w:p w14:paraId="096D3D90" w14:textId="77777777" w:rsidR="00CF767C" w:rsidRDefault="00CF767C">
                            <w:pPr>
                              <w:rPr>
                                <w:rFonts w:cs="Arial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CF767C">
                              <w:rPr>
                                <w:rFonts w:cs="Arial"/>
                                <w:color w:val="212121"/>
                                <w:sz w:val="24"/>
                                <w:szCs w:val="24"/>
                              </w:rPr>
                              <w:t xml:space="preserve">Volunteering in a Café (2014) </w:t>
                            </w:r>
                          </w:p>
                          <w:p w14:paraId="2C112F07" w14:textId="6B788402" w:rsidR="009C6180" w:rsidRPr="00CF767C" w:rsidRDefault="00CF7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F767C">
                              <w:rPr>
                                <w:rFonts w:cs="Arial"/>
                                <w:color w:val="212121"/>
                                <w:sz w:val="24"/>
                                <w:szCs w:val="24"/>
                              </w:rPr>
                              <w:t>Volunteering at the Museum of the Desert (2015-2016) SeLider (</w:t>
                            </w:r>
                            <w:proofErr w:type="gramStart"/>
                            <w:r w:rsidRPr="00CF767C">
                              <w:rPr>
                                <w:rFonts w:cs="Arial"/>
                                <w:color w:val="212121"/>
                                <w:sz w:val="24"/>
                                <w:szCs w:val="24"/>
                              </w:rPr>
                              <w:t>May,</w:t>
                            </w:r>
                            <w:proofErr w:type="gramEnd"/>
                            <w:r w:rsidRPr="00CF767C">
                              <w:rPr>
                                <w:rFonts w:cs="Arial"/>
                                <w:color w:val="212121"/>
                                <w:sz w:val="24"/>
                                <w:szCs w:val="24"/>
                              </w:rPr>
                              <w:t xml:space="preserve"> 2015-July, 2016)</w:t>
                            </w:r>
                          </w:p>
                          <w:p w14:paraId="2A45FA22" w14:textId="77777777" w:rsidR="001B5E77" w:rsidRPr="00CF767C" w:rsidRDefault="001B5E77"/>
                          <w:p w14:paraId="5999B4FB" w14:textId="77777777" w:rsidR="001B5E77" w:rsidRPr="00CF767C" w:rsidRDefault="001B5E77"/>
                          <w:p w14:paraId="78C0D7B9" w14:textId="77777777" w:rsidR="001B5E77" w:rsidRPr="00CF767C" w:rsidRDefault="001B5E77"/>
                          <w:p w14:paraId="1920CC8B" w14:textId="77777777" w:rsidR="001B5E77" w:rsidRPr="00CF767C" w:rsidRDefault="001B5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1333" id="Text Box 13" o:spid="_x0000_s1034" type="#_x0000_t202" style="position:absolute;left:0;text-align:left;margin-left:246.4pt;margin-top:14.3pt;width:294.65pt;height:88.8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" fillcolor="white [3201]" stroked="f" strokeweight=".5pt">
                <v:textbox>
                  <w:txbxContent>
                    <w:p w14:paraId="081A13DC" w14:textId="77777777" w:rsidR="00CF767C" w:rsidRDefault="00CF767C">
                      <w:pPr>
                        <w:rPr>
                          <w:rFonts w:cs="Arial"/>
                          <w:color w:val="212121"/>
                          <w:sz w:val="24"/>
                          <w:szCs w:val="24"/>
                        </w:rPr>
                      </w:pPr>
                      <w:r w:rsidRPr="00CF767C">
                        <w:rPr>
                          <w:rFonts w:cs="Arial"/>
                          <w:color w:val="212121"/>
                          <w:sz w:val="24"/>
                          <w:szCs w:val="24"/>
                        </w:rPr>
                        <w:t xml:space="preserve">Volunteering at the Museum of the Birds of Mexico (2008-2013) </w:t>
                      </w:r>
                    </w:p>
                    <w:p w14:paraId="096D3D90" w14:textId="77777777" w:rsidR="00CF767C" w:rsidRDefault="00CF767C">
                      <w:pPr>
                        <w:rPr>
                          <w:rFonts w:cs="Arial"/>
                          <w:color w:val="212121"/>
                          <w:sz w:val="24"/>
                          <w:szCs w:val="24"/>
                        </w:rPr>
                      </w:pPr>
                      <w:r w:rsidRPr="00CF767C">
                        <w:rPr>
                          <w:rFonts w:cs="Arial"/>
                          <w:color w:val="212121"/>
                          <w:sz w:val="24"/>
                          <w:szCs w:val="24"/>
                        </w:rPr>
                        <w:t xml:space="preserve">Volunteering in a Café (2014) </w:t>
                      </w:r>
                    </w:p>
                    <w:p w14:paraId="2C112F07" w14:textId="6B788402" w:rsidR="009C6180" w:rsidRPr="00CF767C" w:rsidRDefault="00CF767C">
                      <w:pPr>
                        <w:rPr>
                          <w:sz w:val="24"/>
                          <w:szCs w:val="24"/>
                        </w:rPr>
                      </w:pPr>
                      <w:r w:rsidRPr="00CF767C">
                        <w:rPr>
                          <w:rFonts w:cs="Arial"/>
                          <w:color w:val="212121"/>
                          <w:sz w:val="24"/>
                          <w:szCs w:val="24"/>
                        </w:rPr>
                        <w:t>Volunteering at the Museum of the Desert (2015-2016) SeLider (</w:t>
                      </w:r>
                      <w:proofErr w:type="gramStart"/>
                      <w:r w:rsidRPr="00CF767C">
                        <w:rPr>
                          <w:rFonts w:cs="Arial"/>
                          <w:color w:val="212121"/>
                          <w:sz w:val="24"/>
                          <w:szCs w:val="24"/>
                        </w:rPr>
                        <w:t>May,</w:t>
                      </w:r>
                      <w:proofErr w:type="gramEnd"/>
                      <w:r w:rsidRPr="00CF767C">
                        <w:rPr>
                          <w:rFonts w:cs="Arial"/>
                          <w:color w:val="212121"/>
                          <w:sz w:val="24"/>
                          <w:szCs w:val="24"/>
                        </w:rPr>
                        <w:t xml:space="preserve"> 2015-July, 2016)</w:t>
                      </w:r>
                    </w:p>
                    <w:p w14:paraId="2A45FA22" w14:textId="77777777" w:rsidR="001B5E77" w:rsidRPr="00CF767C" w:rsidRDefault="001B5E77"/>
                    <w:p w14:paraId="5999B4FB" w14:textId="77777777" w:rsidR="001B5E77" w:rsidRPr="00CF767C" w:rsidRDefault="001B5E77"/>
                    <w:p w14:paraId="78C0D7B9" w14:textId="77777777" w:rsidR="001B5E77" w:rsidRPr="00CF767C" w:rsidRDefault="001B5E77"/>
                    <w:p w14:paraId="1920CC8B" w14:textId="77777777" w:rsidR="001B5E77" w:rsidRPr="00CF767C" w:rsidRDefault="001B5E77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56D32" wp14:editId="63AB03F5">
                <wp:simplePos x="0" y="0"/>
                <wp:positionH relativeFrom="column">
                  <wp:posOffset>3484880</wp:posOffset>
                </wp:positionH>
                <wp:positionV relativeFrom="paragraph">
                  <wp:posOffset>-300778</wp:posOffset>
                </wp:positionV>
                <wp:extent cx="2658533" cy="38100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5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8298A" w14:textId="73789161" w:rsidR="00F30255" w:rsidRPr="00F30255" w:rsidRDefault="00F30255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30255">
                              <w:rPr>
                                <w:sz w:val="36"/>
                                <w:szCs w:val="36"/>
                                <w:lang w:val="es-MX"/>
                              </w:rPr>
                              <w:t>Volunt</w:t>
                            </w:r>
                            <w:r w:rsidR="00C33BC9">
                              <w:rPr>
                                <w:sz w:val="36"/>
                                <w:szCs w:val="36"/>
                                <w:lang w:val="es-MX"/>
                              </w:rPr>
                              <w:t>eerin</w:t>
                            </w:r>
                            <w:r w:rsidR="00A35CB5">
                              <w:rPr>
                                <w:sz w:val="36"/>
                                <w:szCs w:val="36"/>
                                <w:lang w:val="es-MX"/>
                              </w:rPr>
                              <w:t>g</w:t>
                            </w:r>
                            <w:bookmarkStart w:id="0" w:name="_GoBack"/>
                            <w:bookmarkEnd w:id="0"/>
                            <w:r w:rsidRPr="00F30255">
                              <w:rPr>
                                <w:sz w:val="36"/>
                                <w:szCs w:val="36"/>
                                <w:lang w:val="es-MX"/>
                              </w:rPr>
                              <w:t xml:space="preserve"> / Lider</w:t>
                            </w:r>
                            <w:r w:rsidR="00F7312C">
                              <w:rPr>
                                <w:sz w:val="36"/>
                                <w:szCs w:val="36"/>
                                <w:lang w:val="es-MX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6D32" id="Text Box 17" o:spid="_x0000_s1035" type="#_x0000_t202" style="position:absolute;left:0;text-align:left;margin-left:274.4pt;margin-top:-23.7pt;width:209.35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" fillcolor="white [3201]" stroked="f" strokeweight=".5pt">
                <v:textbox>
                  <w:txbxContent>
                    <w:p w14:paraId="19E8298A" w14:textId="73789161" w:rsidR="00F30255" w:rsidRPr="00F30255" w:rsidRDefault="00F30255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F30255">
                        <w:rPr>
                          <w:sz w:val="36"/>
                          <w:szCs w:val="36"/>
                          <w:lang w:val="es-MX"/>
                        </w:rPr>
                        <w:t>Volunt</w:t>
                      </w:r>
                      <w:r w:rsidR="00C33BC9">
                        <w:rPr>
                          <w:sz w:val="36"/>
                          <w:szCs w:val="36"/>
                          <w:lang w:val="es-MX"/>
                        </w:rPr>
                        <w:t>eerin</w:t>
                      </w:r>
                      <w:r w:rsidR="00A35CB5">
                        <w:rPr>
                          <w:sz w:val="36"/>
                          <w:szCs w:val="36"/>
                          <w:lang w:val="es-MX"/>
                        </w:rPr>
                        <w:t>g</w:t>
                      </w:r>
                      <w:bookmarkStart w:id="1" w:name="_GoBack"/>
                      <w:bookmarkEnd w:id="1"/>
                      <w:r w:rsidRPr="00F30255">
                        <w:rPr>
                          <w:sz w:val="36"/>
                          <w:szCs w:val="36"/>
                          <w:lang w:val="es-MX"/>
                        </w:rPr>
                        <w:t xml:space="preserve"> / Lider</w:t>
                      </w:r>
                      <w:r w:rsidR="00F7312C">
                        <w:rPr>
                          <w:sz w:val="36"/>
                          <w:szCs w:val="36"/>
                          <w:lang w:val="es-MX"/>
                        </w:rPr>
                        <w:t>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3C451" wp14:editId="1B4F2A00">
                <wp:simplePos x="0" y="0"/>
                <wp:positionH relativeFrom="column">
                  <wp:posOffset>-299720</wp:posOffset>
                </wp:positionH>
                <wp:positionV relativeFrom="paragraph">
                  <wp:posOffset>-427990</wp:posOffset>
                </wp:positionV>
                <wp:extent cx="2480734" cy="39751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84215" w14:textId="604D1A5A" w:rsidR="00F30255" w:rsidRPr="00F30255" w:rsidRDefault="00F30255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30255">
                              <w:rPr>
                                <w:sz w:val="36"/>
                                <w:szCs w:val="36"/>
                                <w:lang w:val="es-MX"/>
                              </w:rPr>
                              <w:t>Habili</w:t>
                            </w:r>
                            <w:r w:rsidR="000570E6">
                              <w:rPr>
                                <w:sz w:val="36"/>
                                <w:szCs w:val="36"/>
                                <w:lang w:val="es-MX"/>
                              </w:rPr>
                              <w:t>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C451" id="Text Box 16" o:spid="_x0000_s1036" type="#_x0000_t202" style="position:absolute;left:0;text-align:left;margin-left:-23.6pt;margin-top:-33.7pt;width:195.35pt;height:31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" fillcolor="white [3201]" stroked="f" strokeweight=".5pt">
                <v:textbox>
                  <w:txbxContent>
                    <w:p w14:paraId="41D84215" w14:textId="604D1A5A" w:rsidR="00F30255" w:rsidRPr="00F30255" w:rsidRDefault="00F30255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F30255">
                        <w:rPr>
                          <w:sz w:val="36"/>
                          <w:szCs w:val="36"/>
                          <w:lang w:val="es-MX"/>
                        </w:rPr>
                        <w:t>Habili</w:t>
                      </w:r>
                      <w:r w:rsidR="000570E6">
                        <w:rPr>
                          <w:sz w:val="36"/>
                          <w:szCs w:val="36"/>
                          <w:lang w:val="es-MX"/>
                        </w:rPr>
                        <w:t>ties</w:t>
                      </w:r>
                    </w:p>
                  </w:txbxContent>
                </v:textbox>
              </v:shape>
            </w:pict>
          </mc:Fallback>
        </mc:AlternateContent>
      </w:r>
      <w:r w:rsidR="00DA67E4" w:rsidRPr="00F30255">
        <w:rPr>
          <w:lang w:val="es-MX"/>
        </w:rPr>
        <w:t xml:space="preserve"> </w:t>
      </w:r>
    </w:p>
    <w:p w14:paraId="42B98697" w14:textId="77777777" w:rsidR="00F30255" w:rsidRDefault="005C2A63" w:rsidP="00F3025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AFBEB" wp14:editId="0B6F4FE0">
                <wp:simplePos x="0" y="0"/>
                <wp:positionH relativeFrom="column">
                  <wp:posOffset>258869</wp:posOffset>
                </wp:positionH>
                <wp:positionV relativeFrom="paragraph">
                  <wp:posOffset>158538</wp:posOffset>
                </wp:positionV>
                <wp:extent cx="1278466" cy="42333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6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3CC18" w14:textId="7EA121E0" w:rsidR="00266BBC" w:rsidRPr="00266BBC" w:rsidRDefault="00F7312C" w:rsidP="00266BBC">
                            <w:pPr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MX"/>
                              </w:rPr>
                              <w:t>Languages</w:t>
                            </w:r>
                          </w:p>
                          <w:p w14:paraId="3D699467" w14:textId="77777777" w:rsidR="00266BBC" w:rsidRDefault="00266B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FBEB" id="Text Box 18" o:spid="_x0000_s1037" type="#_x0000_t202" style="position:absolute;left:0;text-align:left;margin-left:20.4pt;margin-top:12.5pt;width:100.6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" fillcolor="white [3201]" stroked="f" strokeweight=".5pt">
                <v:textbox>
                  <w:txbxContent>
                    <w:p w14:paraId="6873CC18" w14:textId="7EA121E0" w:rsidR="00266BBC" w:rsidRPr="00266BBC" w:rsidRDefault="00F7312C" w:rsidP="00266BBC">
                      <w:pPr>
                        <w:rPr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sz w:val="40"/>
                          <w:szCs w:val="40"/>
                          <w:lang w:val="es-MX"/>
                        </w:rPr>
                        <w:t>Languages</w:t>
                      </w:r>
                    </w:p>
                    <w:p w14:paraId="3D699467" w14:textId="77777777" w:rsidR="00266BBC" w:rsidRDefault="00266BBC"/>
                  </w:txbxContent>
                </v:textbox>
              </v:shape>
            </w:pict>
          </mc:Fallback>
        </mc:AlternateContent>
      </w:r>
    </w:p>
    <w:p w14:paraId="626D1AE8" w14:textId="77777777" w:rsidR="00F30255" w:rsidRPr="00F30255" w:rsidRDefault="001E1D81" w:rsidP="00F3025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7EE42" wp14:editId="705C486B">
                <wp:simplePos x="0" y="0"/>
                <wp:positionH relativeFrom="margin">
                  <wp:align>left</wp:align>
                </wp:positionH>
                <wp:positionV relativeFrom="paragraph">
                  <wp:posOffset>376979</wp:posOffset>
                </wp:positionV>
                <wp:extent cx="1803400" cy="829734"/>
                <wp:effectExtent l="0" t="0" r="635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829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A51A0" w14:textId="479CDA1F" w:rsidR="001E1D81" w:rsidRPr="000570E6" w:rsidRDefault="000570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570E6">
                              <w:rPr>
                                <w:sz w:val="24"/>
                                <w:szCs w:val="24"/>
                              </w:rPr>
                              <w:t>Spanish</w:t>
                            </w:r>
                            <w:r w:rsidR="001E1D81" w:rsidRPr="000570E6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570E6">
                              <w:rPr>
                                <w:sz w:val="24"/>
                                <w:szCs w:val="24"/>
                              </w:rPr>
                              <w:t>Native Language</w:t>
                            </w:r>
                          </w:p>
                          <w:p w14:paraId="35BA2C36" w14:textId="290E9A3B" w:rsidR="001E1D81" w:rsidRPr="000570E6" w:rsidRDefault="000570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570E6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 w:rsidR="001E1D81" w:rsidRPr="000570E6">
                              <w:rPr>
                                <w:sz w:val="24"/>
                                <w:szCs w:val="24"/>
                              </w:rPr>
                              <w:t>- Fluid 100%</w:t>
                            </w:r>
                          </w:p>
                          <w:p w14:paraId="423ED93A" w14:textId="1423C618" w:rsidR="001E1D81" w:rsidRPr="001E1D81" w:rsidRDefault="001E1D81">
                            <w:p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E1D81">
                              <w:rPr>
                                <w:sz w:val="24"/>
                                <w:szCs w:val="24"/>
                                <w:lang w:val="es-MX"/>
                              </w:rPr>
                              <w:t>Fr</w:t>
                            </w:r>
                            <w:r w:rsidR="000570E6">
                              <w:rPr>
                                <w:sz w:val="24"/>
                                <w:szCs w:val="24"/>
                                <w:lang w:val="es-MX"/>
                              </w:rPr>
                              <w:t>ench</w:t>
                            </w:r>
                            <w:r w:rsidRPr="001E1D81">
                              <w:rPr>
                                <w:sz w:val="24"/>
                                <w:szCs w:val="24"/>
                                <w:lang w:val="es-MX"/>
                              </w:rPr>
                              <w:t>- B</w:t>
                            </w:r>
                            <w:r w:rsidR="000570E6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asics </w:t>
                            </w:r>
                            <w:r w:rsidRPr="001E1D81">
                              <w:rPr>
                                <w:sz w:val="24"/>
                                <w:szCs w:val="24"/>
                                <w:lang w:val="es-MX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EE42" id="Text Box 19" o:spid="_x0000_s1038" type="#_x0000_t202" style="position:absolute;left:0;text-align:left;margin-left:0;margin-top:29.7pt;width:142pt;height:65.3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" fillcolor="white [3201]" stroked="f" strokeweight=".5pt">
                <v:textbox>
                  <w:txbxContent>
                    <w:p w14:paraId="3D1A51A0" w14:textId="479CDA1F" w:rsidR="001E1D81" w:rsidRPr="000570E6" w:rsidRDefault="000570E6">
                      <w:pPr>
                        <w:rPr>
                          <w:sz w:val="24"/>
                          <w:szCs w:val="24"/>
                        </w:rPr>
                      </w:pPr>
                      <w:r w:rsidRPr="000570E6">
                        <w:rPr>
                          <w:sz w:val="24"/>
                          <w:szCs w:val="24"/>
                        </w:rPr>
                        <w:t>Spanish</w:t>
                      </w:r>
                      <w:r w:rsidR="001E1D81" w:rsidRPr="000570E6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0570E6">
                        <w:rPr>
                          <w:sz w:val="24"/>
                          <w:szCs w:val="24"/>
                        </w:rPr>
                        <w:t>Native Language</w:t>
                      </w:r>
                    </w:p>
                    <w:p w14:paraId="35BA2C36" w14:textId="290E9A3B" w:rsidR="001E1D81" w:rsidRPr="000570E6" w:rsidRDefault="000570E6">
                      <w:pPr>
                        <w:rPr>
                          <w:sz w:val="24"/>
                          <w:szCs w:val="24"/>
                        </w:rPr>
                      </w:pPr>
                      <w:r w:rsidRPr="000570E6">
                        <w:rPr>
                          <w:sz w:val="24"/>
                          <w:szCs w:val="24"/>
                        </w:rPr>
                        <w:t>English</w:t>
                      </w:r>
                      <w:r w:rsidR="001E1D81" w:rsidRPr="000570E6">
                        <w:rPr>
                          <w:sz w:val="24"/>
                          <w:szCs w:val="24"/>
                        </w:rPr>
                        <w:t>- Fluid 100%</w:t>
                      </w:r>
                    </w:p>
                    <w:p w14:paraId="423ED93A" w14:textId="1423C618" w:rsidR="001E1D81" w:rsidRPr="001E1D81" w:rsidRDefault="001E1D81">
                      <w:pPr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1E1D81">
                        <w:rPr>
                          <w:sz w:val="24"/>
                          <w:szCs w:val="24"/>
                          <w:lang w:val="es-MX"/>
                        </w:rPr>
                        <w:t>Fr</w:t>
                      </w:r>
                      <w:r w:rsidR="000570E6">
                        <w:rPr>
                          <w:sz w:val="24"/>
                          <w:szCs w:val="24"/>
                          <w:lang w:val="es-MX"/>
                        </w:rPr>
                        <w:t>ench</w:t>
                      </w:r>
                      <w:r w:rsidRPr="001E1D81">
                        <w:rPr>
                          <w:sz w:val="24"/>
                          <w:szCs w:val="24"/>
                          <w:lang w:val="es-MX"/>
                        </w:rPr>
                        <w:t>- B</w:t>
                      </w:r>
                      <w:r w:rsidR="000570E6">
                        <w:rPr>
                          <w:sz w:val="24"/>
                          <w:szCs w:val="24"/>
                          <w:lang w:val="es-MX"/>
                        </w:rPr>
                        <w:t xml:space="preserve">asics </w:t>
                      </w:r>
                      <w:r w:rsidRPr="001E1D81">
                        <w:rPr>
                          <w:sz w:val="24"/>
                          <w:szCs w:val="24"/>
                          <w:lang w:val="es-MX"/>
                        </w:rPr>
                        <w:t>30%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0255" w:rsidRPr="00F30255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82520" w14:textId="77777777" w:rsidR="009D7FAA" w:rsidRDefault="009D7FAA" w:rsidP="003856C9">
      <w:pPr>
        <w:spacing w:after="0" w:line="240" w:lineRule="auto"/>
      </w:pPr>
      <w:r>
        <w:separator/>
      </w:r>
    </w:p>
  </w:endnote>
  <w:endnote w:type="continuationSeparator" w:id="0">
    <w:p w14:paraId="5CDA4EF9" w14:textId="77777777" w:rsidR="009D7FAA" w:rsidRDefault="009D7FA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3019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2B8C875" wp14:editId="65EF16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B8C479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D9C6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857A86D" wp14:editId="45E52CA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F14DFC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E4D70" w14:textId="77777777" w:rsidR="009D7FAA" w:rsidRDefault="009D7FAA" w:rsidP="003856C9">
      <w:pPr>
        <w:spacing w:after="0" w:line="240" w:lineRule="auto"/>
      </w:pPr>
      <w:r>
        <w:separator/>
      </w:r>
    </w:p>
  </w:footnote>
  <w:footnote w:type="continuationSeparator" w:id="0">
    <w:p w14:paraId="7DF4197F" w14:textId="77777777" w:rsidR="009D7FAA" w:rsidRDefault="009D7FA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7ADCB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843ED87" wp14:editId="00FC1B8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3E4B42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07C7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02FFACD" wp14:editId="6BB561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91FD835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A33A4"/>
    <w:multiLevelType w:val="hybridMultilevel"/>
    <w:tmpl w:val="A546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A1743"/>
    <w:multiLevelType w:val="hybridMultilevel"/>
    <w:tmpl w:val="4AF0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A09E4"/>
    <w:multiLevelType w:val="hybridMultilevel"/>
    <w:tmpl w:val="24E8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44"/>
    <w:rsid w:val="00052BE1"/>
    <w:rsid w:val="000570E6"/>
    <w:rsid w:val="00057406"/>
    <w:rsid w:val="0007412A"/>
    <w:rsid w:val="00077D0F"/>
    <w:rsid w:val="000D629F"/>
    <w:rsid w:val="0010199E"/>
    <w:rsid w:val="00102308"/>
    <w:rsid w:val="0010257B"/>
    <w:rsid w:val="001166C2"/>
    <w:rsid w:val="001503AC"/>
    <w:rsid w:val="001765FE"/>
    <w:rsid w:val="0019561F"/>
    <w:rsid w:val="001A62E6"/>
    <w:rsid w:val="001B1752"/>
    <w:rsid w:val="001B32D2"/>
    <w:rsid w:val="001B5E77"/>
    <w:rsid w:val="001E1D81"/>
    <w:rsid w:val="002425D9"/>
    <w:rsid w:val="00266BBC"/>
    <w:rsid w:val="00283B81"/>
    <w:rsid w:val="00293B83"/>
    <w:rsid w:val="002A3621"/>
    <w:rsid w:val="002A4C3B"/>
    <w:rsid w:val="002B3890"/>
    <w:rsid w:val="002B7747"/>
    <w:rsid w:val="002C0797"/>
    <w:rsid w:val="002C77B9"/>
    <w:rsid w:val="002D441E"/>
    <w:rsid w:val="002F3572"/>
    <w:rsid w:val="002F485A"/>
    <w:rsid w:val="003053D9"/>
    <w:rsid w:val="0034074C"/>
    <w:rsid w:val="003856C9"/>
    <w:rsid w:val="00396369"/>
    <w:rsid w:val="003F4D31"/>
    <w:rsid w:val="003F5FDB"/>
    <w:rsid w:val="00407760"/>
    <w:rsid w:val="0043426C"/>
    <w:rsid w:val="00441EB9"/>
    <w:rsid w:val="00463463"/>
    <w:rsid w:val="00473EF8"/>
    <w:rsid w:val="004760E5"/>
    <w:rsid w:val="004948EA"/>
    <w:rsid w:val="004B39D7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83EF3"/>
    <w:rsid w:val="005A1E51"/>
    <w:rsid w:val="005A7E57"/>
    <w:rsid w:val="005C2A63"/>
    <w:rsid w:val="005D427B"/>
    <w:rsid w:val="00616FF4"/>
    <w:rsid w:val="0066602D"/>
    <w:rsid w:val="006A3CE7"/>
    <w:rsid w:val="006C62C6"/>
    <w:rsid w:val="00704FBB"/>
    <w:rsid w:val="00734B44"/>
    <w:rsid w:val="00743379"/>
    <w:rsid w:val="00747550"/>
    <w:rsid w:val="007803B7"/>
    <w:rsid w:val="00781424"/>
    <w:rsid w:val="00795EBF"/>
    <w:rsid w:val="007A7C08"/>
    <w:rsid w:val="007B2F5C"/>
    <w:rsid w:val="007C5F05"/>
    <w:rsid w:val="00825ED8"/>
    <w:rsid w:val="00832043"/>
    <w:rsid w:val="00832F81"/>
    <w:rsid w:val="00840BF3"/>
    <w:rsid w:val="00841714"/>
    <w:rsid w:val="008501C7"/>
    <w:rsid w:val="00863324"/>
    <w:rsid w:val="008C7CA2"/>
    <w:rsid w:val="008F6337"/>
    <w:rsid w:val="00914DAF"/>
    <w:rsid w:val="0093286E"/>
    <w:rsid w:val="009578AD"/>
    <w:rsid w:val="009C6180"/>
    <w:rsid w:val="009D1627"/>
    <w:rsid w:val="009D26B2"/>
    <w:rsid w:val="009D7FAA"/>
    <w:rsid w:val="009F49D4"/>
    <w:rsid w:val="00A00579"/>
    <w:rsid w:val="00A0512E"/>
    <w:rsid w:val="00A35CB5"/>
    <w:rsid w:val="00A411C1"/>
    <w:rsid w:val="00A42F91"/>
    <w:rsid w:val="00A546A2"/>
    <w:rsid w:val="00AF1258"/>
    <w:rsid w:val="00B01CF8"/>
    <w:rsid w:val="00B01E52"/>
    <w:rsid w:val="00B4751C"/>
    <w:rsid w:val="00B550FC"/>
    <w:rsid w:val="00B64F24"/>
    <w:rsid w:val="00B85871"/>
    <w:rsid w:val="00B93310"/>
    <w:rsid w:val="00BB3B21"/>
    <w:rsid w:val="00BC1F18"/>
    <w:rsid w:val="00BD2E58"/>
    <w:rsid w:val="00BF6BAB"/>
    <w:rsid w:val="00C007A5"/>
    <w:rsid w:val="00C33BC9"/>
    <w:rsid w:val="00C420C8"/>
    <w:rsid w:val="00C4403A"/>
    <w:rsid w:val="00C71FFD"/>
    <w:rsid w:val="00C83E5E"/>
    <w:rsid w:val="00C877B8"/>
    <w:rsid w:val="00C948A0"/>
    <w:rsid w:val="00CE6306"/>
    <w:rsid w:val="00CF767C"/>
    <w:rsid w:val="00D11C4D"/>
    <w:rsid w:val="00D14504"/>
    <w:rsid w:val="00D5067A"/>
    <w:rsid w:val="00DA67E4"/>
    <w:rsid w:val="00DC0F74"/>
    <w:rsid w:val="00DC79BB"/>
    <w:rsid w:val="00DF0A0F"/>
    <w:rsid w:val="00DF6D23"/>
    <w:rsid w:val="00E34CA3"/>
    <w:rsid w:val="00E34D58"/>
    <w:rsid w:val="00E44689"/>
    <w:rsid w:val="00E47814"/>
    <w:rsid w:val="00E72A22"/>
    <w:rsid w:val="00E941EF"/>
    <w:rsid w:val="00EB1C1B"/>
    <w:rsid w:val="00EB1DB9"/>
    <w:rsid w:val="00EC525F"/>
    <w:rsid w:val="00EF4C84"/>
    <w:rsid w:val="00F05E4E"/>
    <w:rsid w:val="00F077AE"/>
    <w:rsid w:val="00F14687"/>
    <w:rsid w:val="00F30255"/>
    <w:rsid w:val="00F56435"/>
    <w:rsid w:val="00F7312C"/>
    <w:rsid w:val="00F91A9C"/>
    <w:rsid w:val="00F927F0"/>
    <w:rsid w:val="00FA07AA"/>
    <w:rsid w:val="00FB0A17"/>
    <w:rsid w:val="00FB6A8F"/>
    <w:rsid w:val="00FC0774"/>
    <w:rsid w:val="00FD15B4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26F9"/>
  <w15:chartTrackingRefBased/>
  <w15:docId w15:val="{528AE979-DD66-47AF-AB86-7CED9E0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FD1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TxRiKJl7RlU5L1fLWwMbm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TxRiKJl7RlU5L1fLWwMbm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303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</dc:creator>
  <cp:keywords/>
  <dc:description/>
  <cp:lastModifiedBy>Valeria Obregon Guillermo</cp:lastModifiedBy>
  <cp:revision>44</cp:revision>
  <cp:lastPrinted>2018-12-27T01:33:00Z</cp:lastPrinted>
  <dcterms:created xsi:type="dcterms:W3CDTF">2018-12-26T21:20:00Z</dcterms:created>
  <dcterms:modified xsi:type="dcterms:W3CDTF">2019-05-04T00:35:00Z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